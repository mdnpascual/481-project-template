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630"/>
        <w:tblW w:w="0" w:type="auto"/>
        <w:tblLook w:val="04A0" w:firstRow="1" w:lastRow="0" w:firstColumn="1" w:lastColumn="0" w:noHBand="0" w:noVBand="1"/>
      </w:tblPr>
      <w:tblGrid>
        <w:gridCol w:w="2482"/>
        <w:gridCol w:w="3359"/>
        <w:gridCol w:w="7109"/>
      </w:tblGrid>
      <w:tr w:rsidR="00A93B25" w:rsidTr="00A549EA">
        <w:tc>
          <w:tcPr>
            <w:tcW w:w="2518" w:type="dxa"/>
          </w:tcPr>
          <w:p w:rsidR="00A93B25" w:rsidRPr="00A93B25" w:rsidRDefault="00A93B25" w:rsidP="00A549EA">
            <w:pPr>
              <w:rPr>
                <w:b/>
              </w:rPr>
            </w:pPr>
            <w:r w:rsidRPr="00A93B25">
              <w:rPr>
                <w:b/>
              </w:rPr>
              <w:t>Task step</w:t>
            </w:r>
          </w:p>
        </w:tc>
        <w:tc>
          <w:tcPr>
            <w:tcW w:w="3402" w:type="dxa"/>
          </w:tcPr>
          <w:p w:rsidR="00A93B25" w:rsidRPr="00A93B25" w:rsidRDefault="00A93B25" w:rsidP="00A549EA">
            <w:pPr>
              <w:rPr>
                <w:b/>
              </w:rPr>
            </w:pPr>
            <w:r w:rsidRPr="00A93B25">
              <w:rPr>
                <w:b/>
              </w:rPr>
              <w:t>Knowledgeable?</w:t>
            </w:r>
          </w:p>
          <w:p w:rsidR="00A93B25" w:rsidRPr="00A93B25" w:rsidRDefault="00A93B25" w:rsidP="00A549EA">
            <w:pPr>
              <w:rPr>
                <w:b/>
              </w:rPr>
            </w:pPr>
            <w:r w:rsidRPr="00A93B25">
              <w:rPr>
                <w:b/>
              </w:rPr>
              <w:t>Motivated?</w:t>
            </w:r>
          </w:p>
          <w:p w:rsidR="00A93B25" w:rsidRPr="00A93B25" w:rsidRDefault="00A93B25" w:rsidP="00A549EA">
            <w:pPr>
              <w:rPr>
                <w:b/>
              </w:rPr>
            </w:pPr>
            <w:r w:rsidRPr="00A93B25">
              <w:rPr>
                <w:b/>
              </w:rPr>
              <w:t>Believable</w:t>
            </w:r>
          </w:p>
        </w:tc>
        <w:tc>
          <w:tcPr>
            <w:tcW w:w="7256" w:type="dxa"/>
          </w:tcPr>
          <w:p w:rsidR="00A93B25" w:rsidRPr="00A93B25" w:rsidRDefault="00A93B25" w:rsidP="00A549EA">
            <w:pPr>
              <w:rPr>
                <w:b/>
              </w:rPr>
            </w:pPr>
            <w:r w:rsidRPr="00A93B25">
              <w:rPr>
                <w:b/>
              </w:rPr>
              <w:t>Comments/suggested fixes</w:t>
            </w:r>
          </w:p>
        </w:tc>
      </w:tr>
      <w:tr w:rsidR="00A93B25" w:rsidTr="00A549EA">
        <w:tc>
          <w:tcPr>
            <w:tcW w:w="2518" w:type="dxa"/>
          </w:tcPr>
          <w:p w:rsidR="00A93B25" w:rsidRDefault="00A549EA" w:rsidP="00A549EA">
            <w:r>
              <w:t>a) Select Recipe Categories</w:t>
            </w:r>
          </w:p>
        </w:tc>
        <w:tc>
          <w:tcPr>
            <w:tcW w:w="3402" w:type="dxa"/>
          </w:tcPr>
          <w:p w:rsidR="00A93B25" w:rsidRDefault="00A549EA" w:rsidP="00A549EA">
            <w:r>
              <w:t>Possible issue: Recipe Search is clear on page, he may click that instead</w:t>
            </w:r>
          </w:p>
        </w:tc>
        <w:tc>
          <w:tcPr>
            <w:tcW w:w="7256" w:type="dxa"/>
          </w:tcPr>
          <w:p w:rsidR="00A93B25" w:rsidRDefault="00A549EA" w:rsidP="00A549EA">
            <w:r>
              <w:t>Not a huge issue – if such is the case, he can easily find Spaghetti and Meatballs through the search</w:t>
            </w:r>
          </w:p>
        </w:tc>
      </w:tr>
      <w:tr w:rsidR="00A93B25" w:rsidTr="00A549EA">
        <w:tc>
          <w:tcPr>
            <w:tcW w:w="2518" w:type="dxa"/>
          </w:tcPr>
          <w:p w:rsidR="00A93B25" w:rsidRDefault="00A549EA" w:rsidP="00A549EA">
            <w:r>
              <w:t>b) Select Mains</w:t>
            </w:r>
          </w:p>
        </w:tc>
        <w:tc>
          <w:tcPr>
            <w:tcW w:w="3402" w:type="dxa"/>
          </w:tcPr>
          <w:p w:rsidR="00A93B25" w:rsidRDefault="00A549EA" w:rsidP="00A549EA">
            <w:r>
              <w:t xml:space="preserve">Mostly </w:t>
            </w:r>
            <w:proofErr w:type="spellStart"/>
            <w:r>
              <w:t>knowledgable</w:t>
            </w:r>
            <w:proofErr w:type="spellEnd"/>
            <w:r>
              <w:t xml:space="preserve"> and motivated, but small possibility he believes Spaghetti to be an appetizer</w:t>
            </w:r>
          </w:p>
        </w:tc>
        <w:tc>
          <w:tcPr>
            <w:tcW w:w="7256" w:type="dxa"/>
          </w:tcPr>
          <w:p w:rsidR="00A93B25" w:rsidRDefault="00A93B25" w:rsidP="00A549EA"/>
        </w:tc>
      </w:tr>
      <w:tr w:rsidR="00A93B25" w:rsidTr="00A549EA">
        <w:tc>
          <w:tcPr>
            <w:tcW w:w="2518" w:type="dxa"/>
          </w:tcPr>
          <w:p w:rsidR="00A93B25" w:rsidRDefault="00A549EA" w:rsidP="00A549EA">
            <w:r>
              <w:t>c) Select Pasta</w:t>
            </w:r>
          </w:p>
        </w:tc>
        <w:tc>
          <w:tcPr>
            <w:tcW w:w="3402" w:type="dxa"/>
          </w:tcPr>
          <w:p w:rsidR="00A93B25" w:rsidRDefault="00A549EA" w:rsidP="00A549EA">
            <w:r>
              <w:t>Ok</w:t>
            </w:r>
          </w:p>
        </w:tc>
        <w:tc>
          <w:tcPr>
            <w:tcW w:w="7256" w:type="dxa"/>
          </w:tcPr>
          <w:p w:rsidR="00A93B25" w:rsidRDefault="00A93B25" w:rsidP="00A549EA"/>
        </w:tc>
      </w:tr>
      <w:tr w:rsidR="00A549EA" w:rsidTr="00A549EA">
        <w:tc>
          <w:tcPr>
            <w:tcW w:w="2518" w:type="dxa"/>
          </w:tcPr>
          <w:p w:rsidR="00A549EA" w:rsidRDefault="00A549EA" w:rsidP="00A549EA">
            <w:r>
              <w:t>d) Select Spaghetti and Meatballs</w:t>
            </w:r>
          </w:p>
        </w:tc>
        <w:tc>
          <w:tcPr>
            <w:tcW w:w="3402" w:type="dxa"/>
          </w:tcPr>
          <w:p w:rsidR="00A549EA" w:rsidRDefault="00A549EA" w:rsidP="00A549EA">
            <w:r>
              <w:t>Ok</w:t>
            </w:r>
          </w:p>
        </w:tc>
        <w:tc>
          <w:tcPr>
            <w:tcW w:w="7256" w:type="dxa"/>
          </w:tcPr>
          <w:p w:rsidR="00A549EA" w:rsidRDefault="00A549EA" w:rsidP="00A549EA"/>
        </w:tc>
      </w:tr>
      <w:tr w:rsidR="00A549EA" w:rsidTr="00A549EA">
        <w:tc>
          <w:tcPr>
            <w:tcW w:w="2518" w:type="dxa"/>
          </w:tcPr>
          <w:p w:rsidR="00A549EA" w:rsidRDefault="00A549EA" w:rsidP="00A549EA">
            <w:r>
              <w:t>e) Check to see if he has all ingredients and items</w:t>
            </w:r>
          </w:p>
        </w:tc>
        <w:tc>
          <w:tcPr>
            <w:tcW w:w="3402" w:type="dxa"/>
          </w:tcPr>
          <w:p w:rsidR="00A549EA" w:rsidRDefault="00A549EA" w:rsidP="00A549EA">
            <w:r>
              <w:t>Ok, but possibly slightly overwhelming – or doesn’t know item definition</w:t>
            </w:r>
          </w:p>
        </w:tc>
        <w:tc>
          <w:tcPr>
            <w:tcW w:w="7256" w:type="dxa"/>
          </w:tcPr>
          <w:p w:rsidR="00A549EA" w:rsidRDefault="00A549EA" w:rsidP="00A549EA">
            <w:r>
              <w:t>Include a scroll so it doesn’t seem as huge, include more item definitions or images in hyperlinks</w:t>
            </w:r>
          </w:p>
        </w:tc>
      </w:tr>
      <w:tr w:rsidR="00A549EA" w:rsidTr="00A549EA">
        <w:tc>
          <w:tcPr>
            <w:tcW w:w="2518" w:type="dxa"/>
          </w:tcPr>
          <w:p w:rsidR="00A549EA" w:rsidRDefault="00A549EA" w:rsidP="00A549EA">
            <w:r>
              <w:t>f) Click Next Step</w:t>
            </w:r>
          </w:p>
        </w:tc>
        <w:tc>
          <w:tcPr>
            <w:tcW w:w="3402" w:type="dxa"/>
          </w:tcPr>
          <w:p w:rsidR="00A549EA" w:rsidRDefault="00A549EA" w:rsidP="00A549EA">
            <w:r>
              <w:t>Ok</w:t>
            </w:r>
          </w:p>
        </w:tc>
        <w:tc>
          <w:tcPr>
            <w:tcW w:w="7256" w:type="dxa"/>
          </w:tcPr>
          <w:p w:rsidR="00A549EA" w:rsidRDefault="00A549EA" w:rsidP="00A549EA"/>
        </w:tc>
      </w:tr>
      <w:tr w:rsidR="00A549EA" w:rsidTr="00A549EA">
        <w:tc>
          <w:tcPr>
            <w:tcW w:w="2518" w:type="dxa"/>
          </w:tcPr>
          <w:p w:rsidR="00A549EA" w:rsidRDefault="00A549EA" w:rsidP="00A549EA">
            <w:r>
              <w:t>g) Follow each step for Meatballs</w:t>
            </w:r>
          </w:p>
        </w:tc>
        <w:tc>
          <w:tcPr>
            <w:tcW w:w="3402" w:type="dxa"/>
          </w:tcPr>
          <w:p w:rsidR="00A549EA" w:rsidRDefault="00A549EA" w:rsidP="00A549EA">
            <w:r>
              <w:t>Ok</w:t>
            </w:r>
          </w:p>
        </w:tc>
        <w:tc>
          <w:tcPr>
            <w:tcW w:w="7256" w:type="dxa"/>
          </w:tcPr>
          <w:p w:rsidR="00A549EA" w:rsidRDefault="00A549EA" w:rsidP="00A549EA"/>
        </w:tc>
      </w:tr>
      <w:tr w:rsidR="00A549EA" w:rsidTr="00A549EA">
        <w:tc>
          <w:tcPr>
            <w:tcW w:w="2518" w:type="dxa"/>
          </w:tcPr>
          <w:p w:rsidR="00A549EA" w:rsidRDefault="00A549EA" w:rsidP="00A549EA">
            <w:r>
              <w:t>h) Follow each step for Sauce</w:t>
            </w:r>
          </w:p>
        </w:tc>
        <w:tc>
          <w:tcPr>
            <w:tcW w:w="3402" w:type="dxa"/>
          </w:tcPr>
          <w:p w:rsidR="00A549EA" w:rsidRDefault="00A549EA" w:rsidP="00A549EA">
            <w:r>
              <w:t>Ok</w:t>
            </w:r>
          </w:p>
        </w:tc>
        <w:tc>
          <w:tcPr>
            <w:tcW w:w="7256" w:type="dxa"/>
          </w:tcPr>
          <w:p w:rsidR="00A549EA" w:rsidRDefault="00A549EA" w:rsidP="00A549EA"/>
        </w:tc>
      </w:tr>
      <w:tr w:rsidR="00A549EA" w:rsidTr="00A549EA">
        <w:tc>
          <w:tcPr>
            <w:tcW w:w="2518" w:type="dxa"/>
          </w:tcPr>
          <w:p w:rsidR="00A549EA" w:rsidRDefault="00A549EA" w:rsidP="00A549EA">
            <w:proofErr w:type="spellStart"/>
            <w:r>
              <w:t>i</w:t>
            </w:r>
            <w:proofErr w:type="spellEnd"/>
            <w:r>
              <w:t>) Follow each step for Pasta</w:t>
            </w:r>
          </w:p>
        </w:tc>
        <w:tc>
          <w:tcPr>
            <w:tcW w:w="3402" w:type="dxa"/>
          </w:tcPr>
          <w:p w:rsidR="00A549EA" w:rsidRDefault="00A549EA" w:rsidP="00A549EA">
            <w:r>
              <w:t>Ok</w:t>
            </w:r>
          </w:p>
        </w:tc>
        <w:tc>
          <w:tcPr>
            <w:tcW w:w="7256" w:type="dxa"/>
          </w:tcPr>
          <w:p w:rsidR="00A549EA" w:rsidRDefault="00A549EA" w:rsidP="00A549EA"/>
        </w:tc>
      </w:tr>
    </w:tbl>
    <w:p w:rsidR="000715AB" w:rsidRDefault="00A549EA">
      <w:bookmarkStart w:id="0" w:name="_GoBack"/>
      <w:bookmarkEnd w:id="0"/>
      <w:r>
        <w:t>Pete is a 40 year old bachelor who is just learning to cook.</w:t>
      </w:r>
      <w:r>
        <w:t xml:space="preserve"> He wants to</w:t>
      </w:r>
      <w:r>
        <w:t xml:space="preserve"> prepar</w:t>
      </w:r>
      <w:r>
        <w:t>e</w:t>
      </w:r>
      <w:r>
        <w:t xml:space="preserve"> spaghetti and meatballs, and needs to find out where to go next.</w:t>
      </w:r>
    </w:p>
    <w:sectPr w:rsidR="000715AB" w:rsidSect="00A93B25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B25"/>
    <w:rsid w:val="000715AB"/>
    <w:rsid w:val="00842E6A"/>
    <w:rsid w:val="00A549EA"/>
    <w:rsid w:val="00A9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36CE88"/>
  <w14:defaultImageDpi w14:val="300"/>
  <w15:docId w15:val="{19A45C30-8194-46F4-B44B-374B4927E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3B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93B2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54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125E55EF</Template>
  <TotalTime>0</TotalTime>
  <Pages>1</Pages>
  <Words>142</Words>
  <Characters>816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Tang</dc:creator>
  <cp:keywords/>
  <dc:description/>
  <cp:lastModifiedBy>marc.desorcy</cp:lastModifiedBy>
  <cp:revision>2</cp:revision>
  <dcterms:created xsi:type="dcterms:W3CDTF">2017-06-01T18:48:00Z</dcterms:created>
  <dcterms:modified xsi:type="dcterms:W3CDTF">2017-06-01T18:48:00Z</dcterms:modified>
</cp:coreProperties>
</file>